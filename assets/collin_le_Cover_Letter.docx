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16C45BBF1571D0429E18B11379458CD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466E5C0" w14:textId="36EF91DF" w:rsidR="00AC6117" w:rsidRDefault="0024500E">
          <w:pPr>
            <w:pStyle w:val="Name"/>
          </w:pPr>
          <w:r>
            <w:t>Collin Le</w:t>
          </w:r>
        </w:p>
      </w:sdtContent>
    </w:sdt>
    <w:p w14:paraId="4A88C50D" w14:textId="60998DE2" w:rsidR="00F72272" w:rsidRDefault="0024500E">
      <w:pPr>
        <w:pStyle w:val="SenderContactInfo"/>
      </w:pPr>
      <w:r>
        <w:t xml:space="preserve">19538 Mill Point </w:t>
      </w:r>
      <w:proofErr w:type="spellStart"/>
      <w:r>
        <w:t>rd</w:t>
      </w:r>
      <w:proofErr w:type="spellEnd"/>
      <w:r>
        <w:t xml:space="preserve"> Boonsboro</w:t>
      </w:r>
      <w:r w:rsidR="0048751C">
        <w:t xml:space="preserve"> | </w:t>
      </w:r>
      <w:r>
        <w:t>240-918-7426</w:t>
      </w:r>
      <w:r w:rsidR="0048751C">
        <w:t xml:space="preserve"> | </w:t>
      </w:r>
      <w:r>
        <w:t>collin_le@outlook.com</w:t>
      </w:r>
    </w:p>
    <w:p w14:paraId="7BFC5671" w14:textId="6064655D" w:rsidR="00F72272" w:rsidRDefault="0024500E">
      <w:pPr>
        <w:pStyle w:val="Date"/>
      </w:pPr>
      <w:r>
        <w:t>April 17, 2025</w:t>
      </w:r>
    </w:p>
    <w:sdt>
      <w:sdtPr>
        <w:alias w:val="Enter Recipient Name:"/>
        <w:tag w:val="Enter Recipient Name:"/>
        <w:id w:val="696896679"/>
        <w:placeholder>
          <w:docPart w:val="ACD9901C5687C4439F8D23317CB4B80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1A8D1B46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25C0766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059EBD79E743DB4998AB5BF7625C18E4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0F94AC06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B58E84FE786D544A9A3D6D0EF5B0DAAD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55981F18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C1792F6C8C01604096B22F0CD5EF7579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47EDCF68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DA6E31A490EF634DAA75ECDFFDC01C1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14114CB991BEBA469CA159E5D15C9DA8"/>
        </w:placeholder>
        <w:temporary/>
        <w:showingPlcHdr/>
        <w15:appearance w15:val="hidden"/>
      </w:sdtPr>
      <w:sdtContent>
        <w:p w14:paraId="093AB402" w14:textId="77777777" w:rsidR="00F72272" w:rsidRDefault="00E5559C">
          <w:r>
            <w:t>To get started right away, just tap any placeholder text (such as this) and start typing.</w:t>
          </w:r>
        </w:p>
        <w:p w14:paraId="2C18616E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3E5E9559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7AB9B53165F4D04A8617F52CECA75BDE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15E11278634B1045B184A1152789B3A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4D944FBF" w14:textId="04D8D0CC" w:rsidR="00BC467A" w:rsidRDefault="00BC467A" w:rsidP="00AC6117">
          <w:pPr>
            <w:pStyle w:val="Signature"/>
          </w:pPr>
          <w:r>
            <w:t>Collin Le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E789" w14:textId="77777777" w:rsidR="002144FD" w:rsidRDefault="002144FD">
      <w:pPr>
        <w:spacing w:after="0" w:line="240" w:lineRule="auto"/>
      </w:pPr>
      <w:r>
        <w:separator/>
      </w:r>
    </w:p>
  </w:endnote>
  <w:endnote w:type="continuationSeparator" w:id="0">
    <w:p w14:paraId="3386371F" w14:textId="77777777" w:rsidR="002144FD" w:rsidRDefault="0021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CD5C8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EE02" w14:textId="77777777" w:rsidR="002144FD" w:rsidRDefault="002144FD">
      <w:pPr>
        <w:spacing w:after="0" w:line="240" w:lineRule="auto"/>
      </w:pPr>
      <w:r>
        <w:separator/>
      </w:r>
    </w:p>
  </w:footnote>
  <w:footnote w:type="continuationSeparator" w:id="0">
    <w:p w14:paraId="5FD840AE" w14:textId="77777777" w:rsidR="002144FD" w:rsidRDefault="0021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F2B5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4FD4E9" wp14:editId="3CA7B64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6F4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A22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088E26" wp14:editId="2841FEC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822D67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719628">
    <w:abstractNumId w:val="9"/>
  </w:num>
  <w:num w:numId="2" w16cid:durableId="711811366">
    <w:abstractNumId w:val="7"/>
  </w:num>
  <w:num w:numId="3" w16cid:durableId="557740363">
    <w:abstractNumId w:val="6"/>
  </w:num>
  <w:num w:numId="4" w16cid:durableId="1889491522">
    <w:abstractNumId w:val="5"/>
  </w:num>
  <w:num w:numId="5" w16cid:durableId="1590388609">
    <w:abstractNumId w:val="4"/>
  </w:num>
  <w:num w:numId="6" w16cid:durableId="349375603">
    <w:abstractNumId w:val="8"/>
  </w:num>
  <w:num w:numId="7" w16cid:durableId="1182473305">
    <w:abstractNumId w:val="3"/>
  </w:num>
  <w:num w:numId="8" w16cid:durableId="1615559371">
    <w:abstractNumId w:val="2"/>
  </w:num>
  <w:num w:numId="9" w16cid:durableId="548342481">
    <w:abstractNumId w:val="1"/>
  </w:num>
  <w:num w:numId="10" w16cid:durableId="43806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0E"/>
    <w:rsid w:val="002144FD"/>
    <w:rsid w:val="0024500E"/>
    <w:rsid w:val="00251664"/>
    <w:rsid w:val="003F5321"/>
    <w:rsid w:val="0048751C"/>
    <w:rsid w:val="00501646"/>
    <w:rsid w:val="00775AFB"/>
    <w:rsid w:val="00AA77E8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C7144"/>
  <w15:chartTrackingRefBased/>
  <w15:docId w15:val="{76AA50C0-ACB8-6642-B72C-1A1889A2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lin/Library/Containers/com.microsoft.Word/Data/Library/Application%20Support/Microsoft/Office/16.0/DTS/Search/%7bF6A6EB8C-94C8-C94A-99B3-BB490CF40774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C45BBF1571D0429E18B11379458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72C6-1046-704A-9A67-C78DD03A147B}"/>
      </w:docPartPr>
      <w:docPartBody>
        <w:p w:rsidR="00000000" w:rsidRDefault="00000000">
          <w:pPr>
            <w:pStyle w:val="16C45BBF1571D0429E18B11379458CD9"/>
          </w:pPr>
          <w:r>
            <w:t>Your Name</w:t>
          </w:r>
        </w:p>
      </w:docPartBody>
    </w:docPart>
    <w:docPart>
      <w:docPartPr>
        <w:name w:val="ACD9901C5687C4439F8D23317CB4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94753-626E-814D-8B58-D19DC69AA070}"/>
      </w:docPartPr>
      <w:docPartBody>
        <w:p w:rsidR="00000000" w:rsidRDefault="00000000">
          <w:pPr>
            <w:pStyle w:val="ACD9901C5687C4439F8D23317CB4B80B"/>
          </w:pPr>
          <w:r>
            <w:t>Recipient</w:t>
          </w:r>
        </w:p>
      </w:docPartBody>
    </w:docPart>
    <w:docPart>
      <w:docPartPr>
        <w:name w:val="059EBD79E743DB4998AB5BF7625C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8374F-C3A0-B241-9611-A575897D1836}"/>
      </w:docPartPr>
      <w:docPartBody>
        <w:p w:rsidR="00000000" w:rsidRDefault="00000000">
          <w:pPr>
            <w:pStyle w:val="059EBD79E743DB4998AB5BF7625C18E4"/>
          </w:pPr>
          <w:r>
            <w:t>Title</w:t>
          </w:r>
        </w:p>
      </w:docPartBody>
    </w:docPart>
    <w:docPart>
      <w:docPartPr>
        <w:name w:val="B58E84FE786D544A9A3D6D0EF5B0D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4842F-1EAF-394C-A778-CFFB99C2FA2A}"/>
      </w:docPartPr>
      <w:docPartBody>
        <w:p w:rsidR="00000000" w:rsidRDefault="00000000">
          <w:pPr>
            <w:pStyle w:val="B58E84FE786D544A9A3D6D0EF5B0DAAD"/>
          </w:pPr>
          <w:r>
            <w:t>Company</w:t>
          </w:r>
        </w:p>
      </w:docPartBody>
    </w:docPart>
    <w:docPart>
      <w:docPartPr>
        <w:name w:val="C1792F6C8C01604096B22F0CD5EF7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0289-852E-5F44-ACD4-80C2F6C1D76E}"/>
      </w:docPartPr>
      <w:docPartBody>
        <w:p w:rsidR="00000000" w:rsidRDefault="00000000">
          <w:pPr>
            <w:pStyle w:val="C1792F6C8C01604096B22F0CD5EF7579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DA6E31A490EF634DAA75ECDFFDC01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07605-B3D9-2C4B-85ED-1B912C26E90F}"/>
      </w:docPartPr>
      <w:docPartBody>
        <w:p w:rsidR="00000000" w:rsidRDefault="00000000">
          <w:pPr>
            <w:pStyle w:val="DA6E31A490EF634DAA75ECDFFDC01C1A"/>
          </w:pPr>
          <w:r>
            <w:t>Recipient</w:t>
          </w:r>
        </w:p>
      </w:docPartBody>
    </w:docPart>
    <w:docPart>
      <w:docPartPr>
        <w:name w:val="14114CB991BEBA469CA159E5D15C9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3576-E30D-2446-9DF5-255FE9A58F51}"/>
      </w:docPartPr>
      <w:docPartBody>
        <w:p w:rsidR="00000000" w:rsidRDefault="00000000">
          <w:r>
            <w:t>To get started right away, just tap any placeholder text (such as this) and start typing.</w:t>
          </w:r>
        </w:p>
        <w:p w:rsidR="00000000" w:rsidRDefault="00000000">
          <w:pPr>
            <w:pStyle w:val="14114CB991BEBA469CA159E5D15C9DA8"/>
          </w:pPr>
          <w:r>
            <w:t xml:space="preserve">Wondering what to include in your cover letter? It’s a good idea to include key points about why you’re a great fit for the </w:t>
          </w:r>
          <w:r>
            <w:t>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7AB9B53165F4D04A8617F52CECA75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51CCB-0EFE-1248-8514-8BCAB5D57D13}"/>
      </w:docPartPr>
      <w:docPartBody>
        <w:p w:rsidR="00000000" w:rsidRDefault="00000000">
          <w:pPr>
            <w:pStyle w:val="7AB9B53165F4D04A8617F52CECA75BDE"/>
          </w:pPr>
          <w:r>
            <w:t>Sincerely,</w:t>
          </w:r>
        </w:p>
      </w:docPartBody>
    </w:docPart>
    <w:docPart>
      <w:docPartPr>
        <w:name w:val="15E11278634B1045B184A1152789B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79060-2E65-AD4D-B967-EBCC37FF6D50}"/>
      </w:docPartPr>
      <w:docPartBody>
        <w:p w:rsidR="00000000" w:rsidRDefault="00000000">
          <w:pPr>
            <w:pStyle w:val="15E11278634B1045B184A1152789B3A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F1"/>
    <w:rsid w:val="00F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45BBF1571D0429E18B11379458CD9">
    <w:name w:val="16C45BBF1571D0429E18B11379458CD9"/>
  </w:style>
  <w:style w:type="paragraph" w:customStyle="1" w:styleId="D9061D453320044CB65A9E7BD80C7371">
    <w:name w:val="D9061D453320044CB65A9E7BD80C7371"/>
  </w:style>
  <w:style w:type="paragraph" w:customStyle="1" w:styleId="E8BC0D9CC36907469D41E908C8B7F49D">
    <w:name w:val="E8BC0D9CC36907469D41E908C8B7F49D"/>
  </w:style>
  <w:style w:type="paragraph" w:customStyle="1" w:styleId="5674A4311589A44FB95792997C118C29">
    <w:name w:val="5674A4311589A44FB95792997C118C29"/>
  </w:style>
  <w:style w:type="paragraph" w:customStyle="1" w:styleId="0126A1E169DE4044912BF396B385E826">
    <w:name w:val="0126A1E169DE4044912BF396B385E826"/>
  </w:style>
  <w:style w:type="paragraph" w:customStyle="1" w:styleId="ACD9901C5687C4439F8D23317CB4B80B">
    <w:name w:val="ACD9901C5687C4439F8D23317CB4B80B"/>
  </w:style>
  <w:style w:type="paragraph" w:customStyle="1" w:styleId="059EBD79E743DB4998AB5BF7625C18E4">
    <w:name w:val="059EBD79E743DB4998AB5BF7625C18E4"/>
  </w:style>
  <w:style w:type="paragraph" w:customStyle="1" w:styleId="B58E84FE786D544A9A3D6D0EF5B0DAAD">
    <w:name w:val="B58E84FE786D544A9A3D6D0EF5B0DAAD"/>
  </w:style>
  <w:style w:type="paragraph" w:customStyle="1" w:styleId="C1792F6C8C01604096B22F0CD5EF7579">
    <w:name w:val="C1792F6C8C01604096B22F0CD5EF7579"/>
  </w:style>
  <w:style w:type="paragraph" w:customStyle="1" w:styleId="DA6E31A490EF634DAA75ECDFFDC01C1A">
    <w:name w:val="DA6E31A490EF634DAA75ECDFFDC01C1A"/>
  </w:style>
  <w:style w:type="paragraph" w:customStyle="1" w:styleId="14114CB991BEBA469CA159E5D15C9DA8">
    <w:name w:val="14114CB991BEBA469CA159E5D15C9DA8"/>
  </w:style>
  <w:style w:type="paragraph" w:customStyle="1" w:styleId="7AB9B53165F4D04A8617F52CECA75BDE">
    <w:name w:val="7AB9B53165F4D04A8617F52CECA75BDE"/>
  </w:style>
  <w:style w:type="paragraph" w:customStyle="1" w:styleId="15E11278634B1045B184A1152789B3AF">
    <w:name w:val="15E11278634B1045B184A1152789B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Collin Le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Le</dc:creator>
  <cp:keywords/>
  <dc:description/>
  <cp:lastModifiedBy>Le, Collin</cp:lastModifiedBy>
  <cp:revision>1</cp:revision>
  <dcterms:created xsi:type="dcterms:W3CDTF">2025-04-17T20:41:00Z</dcterms:created>
  <dcterms:modified xsi:type="dcterms:W3CDTF">2025-04-17T20:45:00Z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